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PR02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1.4c59737 de 24 Jun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2023-06-24T18:27:24Z</dcterms:created>
  <dcterms:modified xsi:type="dcterms:W3CDTF">2023-06-24T18:27:24Z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