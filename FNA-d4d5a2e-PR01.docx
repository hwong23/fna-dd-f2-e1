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STEF@d4d5a2e</w:t>
        </w:r>
      </w:hyperlink>
      <w:r>
        <w:t xml:space="preserve"> </w:t>
      </w:r>
      <w:r>
        <w:t xml:space="preserve">del June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1.d4d5a2e del 10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1.d4d5a2e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c253ee3a-be15-4088-b2fd-6f640f257d8e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1.d4d5a2e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1.d4d5a2e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a06d71da-7254-4548-ae8b-78308d712402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d4d5a2ee4ccfe8cf1f2b1817fdd97d922fd715bd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d4d5a2ee4ccfe8cf1f2b1817fdd97d922fd715bd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2023-06-10T15:41:28Z</dcterms:created>
  <dcterms:modified xsi:type="dcterms:W3CDTF">2023-06-10T15:41:28Z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