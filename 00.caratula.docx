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1.07208fc de 13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2023-07-13T20:31:18Z</dcterms:created>
  <dcterms:modified xsi:type="dcterms:W3CDTF">2023-07-13T20:31:18Z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