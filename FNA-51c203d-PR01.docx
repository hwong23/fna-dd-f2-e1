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STEF@51c203d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1.51c203d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1.51c203d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4bf50f9c-e106-4e5f-8bb7-feadaa27817f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52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referencias"/>
    <w:p>
      <w:pPr>
        <w:pStyle w:val="Ttulo2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51c203d1033c4af3812eeee149b192e140835fb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51c203d1033c4af3812eeee149b192e140835fb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2023-06-09T22:31:33Z</dcterms:created>
  <dcterms:modified xsi:type="dcterms:W3CDTF">2023-06-09T22:31:33Z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