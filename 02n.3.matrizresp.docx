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1.5b38e98</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Estos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17db7b8d-d2d3-4053-9b4a-074b063348cd"/>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funciónd 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8" w:name="X0518fec7b45c7879917cf27723e9702132f2754"/>
    <w:p>
      <w:pPr>
        <w:pStyle w:val="Ttulo1"/>
      </w:pPr>
      <w:r>
        <w:t xml:space="preserve">Responsabilidades de la Oficina de Arquitectura</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932ba889-7eae-4699-8984-82da8d2cce55"/>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Start w:id="33" w:name="X9a4995a2dce7dd649f71e6943a0b2610c978b6f"/>
    <w:p>
      <w:pPr>
        <w:pStyle w:val="Ttulo2"/>
      </w:pPr>
      <w:r>
        <w:t xml:space="preserve">Vigilancia de alineación negocio-arquitectura</w:t>
      </w:r>
    </w:p>
    <w:bookmarkEnd w:id="33"/>
    <w:bookmarkStart w:id="34" w:name="equilibrio-arquitectura-y-procesos-soa"/>
    <w:p>
      <w:pPr>
        <w:pStyle w:val="Ttulo2"/>
      </w:pPr>
      <w:r>
        <w:t xml:space="preserve">Equilibrio arquitectura y procesos SOA</w:t>
      </w:r>
    </w:p>
    <w:bookmarkEnd w:id="34"/>
    <w:bookmarkStart w:id="35" w:name="X9e585d85ac198fb4fa428defd3c13593f667a0e"/>
    <w:p>
      <w:pPr>
        <w:pStyle w:val="Ttulo2"/>
      </w:pPr>
      <w:r>
        <w:t xml:space="preserve">Supervisión de efectividad y factibilidad SOA</w:t>
      </w:r>
    </w:p>
    <w:bookmarkEnd w:id="35"/>
    <w:bookmarkStart w:id="36" w:name="Xcf3fb5954575e9f517c883c7c5b2a445b0eccea"/>
    <w:p>
      <w:pPr>
        <w:pStyle w:val="Ttulo2"/>
      </w:pPr>
      <w:r>
        <w:t xml:space="preserve">Mejora de los índices de efectividad (madurez) SOA</w:t>
      </w:r>
    </w:p>
    <w:bookmarkEnd w:id="36"/>
    <w:bookmarkStart w:id="37" w:name="Xc1322487bb449403080f53ca37d5f186008267f"/>
    <w:p>
      <w:pPr>
        <w:pStyle w:val="Ttulo2"/>
      </w:pPr>
      <w:r>
        <w:t xml:space="preserve">Consideraciones para la puesta en marcha del gobierno SOA en el FNA</w:t>
      </w:r>
    </w:p>
    <w:p>
      <w:r>
        <w:pict>
          <v:rect style="width:0;height:1.5pt" o:hralign="center" o:hrstd="t" o:hr="t"/>
        </w:pict>
      </w: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2023-06-20T23:31:45Z</dcterms:created>
  <dcterms:modified xsi:type="dcterms:W3CDTF">2023-06-20T23:31:45Z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