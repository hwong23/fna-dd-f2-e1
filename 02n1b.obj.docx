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20"/>
    <w:bookmarkStart w:id="21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2023-06-13T11:42:49Z</dcterms:created>
  <dcterms:modified xsi:type="dcterms:W3CDTF">2023-06-13T11:42:49Z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