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STEF@2a1de31</w:t>
        </w:r>
      </w:hyperlink>
      <w:r>
        <w:t xml:space="preserve"> </w:t>
      </w:r>
      <w:r>
        <w:t xml:space="preserve">del June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1.2a1de31 del 10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1.2a1de31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99b5f519-755e-4edf-8302-f3ad22ae6f38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1.2a1de31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b0ae34d7-4bd5-4358-b941-ec3b924e3d1e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2a1de3194ffb98b0d5b3d175cb1371d32d82da0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2a1de3194ffb98b0d5b3d175cb1371d32d82da0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2023-06-10T15:19:56Z</dcterms:created>
  <dcterms:modified xsi:type="dcterms:W3CDTF">2023-06-10T15:19:56Z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