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1.123e591 del 19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2023-06-19T21:38:12Z</dcterms:created>
  <dcterms:modified xsi:type="dcterms:W3CDTF">2023-06-19T21:38:12Z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