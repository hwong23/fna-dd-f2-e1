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5.png" ContentType="image/png"/>
  <Override PartName="/word/media/rId51.png" ContentType="image/png"/>
  <Override PartName="/word/media/rId34.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STEF@5e8de0a</w:t>
        </w:r>
      </w:hyperlink>
      <w:r>
        <w:t xml:space="preserve"> </w:t>
      </w:r>
      <w:r>
        <w:t xml:space="preserve">del June 13, 2023.</w:t>
      </w:r>
      <w:r>
        <w:t xml:space="preserve"> </w:t>
      </w:r>
    </w:p>
    <w:p>
      <w:pPr>
        <w:pStyle w:val="Textoindependiente"/>
      </w:pPr>
      <w:r>
        <w:t xml:space="preserve">   </w:t>
      </w:r>
      <w:r>
        <w:rPr>
          <w:bCs/>
          <w:b/>
        </w:rPr>
        <w:t xml:space="preserve">Versión</w:t>
      </w:r>
      <w:r>
        <w:t xml:space="preserve"> </w:t>
      </w:r>
      <w:r>
        <w:t xml:space="preserve">del producto 1.5e8de0a del 13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(PR02)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1.5e8de0a del 13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13 Jun 2023</w:t>
      </w:r>
    </w:p>
    <w:p>
      <w:pPr>
        <w:pStyle w:val="Textodebloque"/>
      </w:pPr>
      <w:r>
        <w:rPr>
          <w:bCs/>
          <w:b/>
        </w:rPr>
        <w:t xml:space="preserve">Versión</w:t>
      </w:r>
      <w:r>
        <w:t xml:space="preserve"> </w:t>
      </w:r>
      <w:r>
        <w:t xml:space="preserve">1.5e8de0a</w:t>
      </w:r>
    </w:p>
    <w:p>
      <w:pPr>
        <w:pStyle w:val="FirstParagraph"/>
      </w:pPr>
    </w:p>
    <w:bookmarkEnd w:id="30"/>
    <w:bookmarkStart w:id="63"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40" w:name="modelo-de-implementación-del-pry01"/>
    <w:p>
      <w:pPr>
        <w:pStyle w:val="Ttulo2"/>
      </w:pPr>
      <w:r>
        <w:t xml:space="preserve">Modelo de Implementación del PRY01</w:t>
      </w:r>
    </w:p>
    <w:bookmarkStart w:id="0" w:name="fig:b3429d0a-e9ac-4ef4-aa58-47c5f38ff3f6"/>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1.5e8de0a</w:t>
            </w:r>
            <w:r>
              <w:t xml:space="preserve"> </w:t>
            </w:r>
            <w:r>
              <w:t xml:space="preserve">del 13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40"/>
    <w:bookmarkStart w:id="42"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1">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2"/>
    <w:bookmarkStart w:id="44"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3">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de gobierno para el FNA, primera edición, versión 0.1.</w:t>
      </w:r>
    </w:p>
    <w:bookmarkEnd w:id="44"/>
    <w:bookmarkStart w:id="49"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6b30a14a-5551-495f-a2c3-a431725d1708"/>
    <w:p>
      <w:pPr>
        <w:pStyle w:val="CaptionedFigure"/>
      </w:pPr>
      <w:bookmarkStart w:id="48" w:name="fig:"/>
      <w:r>
        <w:drawing>
          <wp:inline>
            <wp:extent cx="5600700" cy="4485837"/>
            <wp:effectExtent b="0" l="0" r="0" t="0"/>
            <wp:docPr descr="Imagen 2: Modelo de Gobierno SOA del FNA, emisión inicial, versión 0.2. Gestiona la evolución de las arquitecturas de servicios SOA." title="" id="46" name="Picture"/>
            <a:graphic>
              <a:graphicData uri="http://schemas.openxmlformats.org/drawingml/2006/picture">
                <pic:pic>
                  <pic:nvPicPr>
                    <pic:cNvPr descr="images/modelo-gob.png" id="47" name="Picture"/>
                    <pic:cNvPicPr>
                      <a:picLocks noChangeArrowheads="1" noChangeAspect="1"/>
                    </pic:cNvPicPr>
                  </pic:nvPicPr>
                  <pic:blipFill>
                    <a:blip r:embed="rId45"/>
                    <a:stretch>
                      <a:fillRect/>
                    </a:stretch>
                  </pic:blipFill>
                  <pic:spPr bwMode="auto">
                    <a:xfrm>
                      <a:off x="0" y="0"/>
                      <a:ext cx="5600700" cy="4485837"/>
                    </a:xfrm>
                    <a:prstGeom prst="rect">
                      <a:avLst/>
                    </a:prstGeom>
                    <a:noFill/>
                    <a:ln w="9525">
                      <a:noFill/>
                      <a:headEnd/>
                      <a:tailEnd/>
                    </a:ln>
                  </pic:spPr>
                </pic:pic>
              </a:graphicData>
            </a:graphic>
          </wp:inline>
        </w:drawing>
      </w:r>
      <w:bookmarkEnd w:id="48"/>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49"/>
    <w:bookmarkStart w:id="55"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d8644066-9d1c-413e-b7d6-a5a9eb3eb97d"/>
    <w:p>
      <w:pPr>
        <w:pStyle w:val="CaptionedFigure"/>
      </w:pPr>
      <w:bookmarkStart w:id="54" w:name="fig:"/>
      <w:r>
        <w:drawing>
          <wp:inline>
            <wp:extent cx="5600700" cy="3879326"/>
            <wp:effectExtent b="0" l="0" r="0" t="0"/>
            <wp:docPr descr="Imagen 3: Versión 0.5 del Modelo de Gobierno del FNA." title="" id="52" name="Picture"/>
            <a:graphic>
              <a:graphicData uri="http://schemas.openxmlformats.org/drawingml/2006/picture">
                <pic:pic>
                  <pic:nvPicPr>
                    <pic:cNvPr descr="images/modelogob05.png" id="53" name="Picture"/>
                    <pic:cNvPicPr>
                      <a:picLocks noChangeArrowheads="1" noChangeAspect="1"/>
                    </pic:cNvPicPr>
                  </pic:nvPicPr>
                  <pic:blipFill>
                    <a:blip r:embed="rId51"/>
                    <a:stretch>
                      <a:fillRect/>
                    </a:stretch>
                  </pic:blipFill>
                  <pic:spPr bwMode="auto">
                    <a:xfrm>
                      <a:off x="0" y="0"/>
                      <a:ext cx="5600700" cy="3879326"/>
                    </a:xfrm>
                    <a:prstGeom prst="rect">
                      <a:avLst/>
                    </a:prstGeom>
                    <a:noFill/>
                    <a:ln w="9525">
                      <a:noFill/>
                      <a:headEnd/>
                      <a:tailEnd/>
                    </a:ln>
                  </pic:spPr>
                </pic:pic>
              </a:graphicData>
            </a:graphic>
          </wp:inline>
        </w:drawing>
      </w:r>
      <w:bookmarkEnd w:id="54"/>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Una vez definido esta nueva versión del modelo de gobierno del FNA, debemos dar sentido a este mediante la definición y detalle de los objetivos y las funciones del gobierno a los que este modelo debe ceñirse y responder.</w:t>
      </w:r>
    </w:p>
    <w:p>
      <w:pPr>
        <w:pStyle w:val="Textoindependiente"/>
      </w:pPr>
    </w:p>
    <w:bookmarkEnd w:id="55"/>
    <w:bookmarkStart w:id="62" w:name="X1dff0e18553c7791a6591965f046615447427d7"/>
    <w:p>
      <w:pPr>
        <w:pStyle w:val="Ttulo2"/>
      </w:pPr>
      <w:r>
        <w:t xml:space="preserve">Anexo 1. Susceptibilidades de Gobierno (PR01)</w:t>
      </w:r>
    </w:p>
    <w:p>
      <w:pPr>
        <w:numPr>
          <w:ilvl w:val="0"/>
          <w:numId w:val="1004"/>
        </w:numPr>
        <w:pStyle w:val="Compact"/>
      </w:pPr>
      <w:r>
        <w:t xml:space="preserve">Debilidad en la Completitud de los CU</w:t>
      </w:r>
    </w:p>
    <w:p>
      <w:pPr>
        <w:numPr>
          <w:ilvl w:val="0"/>
          <w:numId w:val="1004"/>
        </w:numPr>
        <w:pStyle w:val="Compact"/>
      </w:pPr>
      <w:r>
        <w:t xml:space="preserve">Herramientas y Métodos de QA relacionados con sistemas distribuidos y QA​</w:t>
      </w:r>
    </w:p>
    <w:p>
      <w:pPr>
        <w:numPr>
          <w:ilvl w:val="0"/>
          <w:numId w:val="1004"/>
        </w:numPr>
        <w:pStyle w:val="Compact"/>
      </w:pPr>
      <w:r>
        <w:t xml:space="preserve">Normalización y fortalecimiento de los ambientes QA ​</w:t>
      </w:r>
    </w:p>
    <w:p>
      <w:pPr>
        <w:numPr>
          <w:ilvl w:val="0"/>
          <w:numId w:val="1004"/>
        </w:numPr>
        <w:pStyle w:val="Compact"/>
      </w:pPr>
      <w:r>
        <w:t xml:space="preserve">Gestión del diseño y arquitecturas: categorización de complejidad​</w:t>
      </w:r>
    </w:p>
    <w:p>
      <w:pPr>
        <w:numPr>
          <w:ilvl w:val="0"/>
          <w:numId w:val="1004"/>
        </w:numPr>
        <w:pStyle w:val="Compact"/>
      </w:pPr>
      <w:r>
        <w:t xml:space="preserve">Correspondencia complejidad - diseño</w:t>
      </w:r>
    </w:p>
    <w:p>
      <w:pPr>
        <w:numPr>
          <w:ilvl w:val="0"/>
          <w:numId w:val="1004"/>
        </w:numPr>
        <w:pStyle w:val="Compact"/>
      </w:pPr>
      <w:r>
        <w:t xml:space="preserve">Débil (o inexistente) procedimiento de evaluación de inversión​</w:t>
      </w:r>
    </w:p>
    <w:p>
      <w:pPr>
        <w:numPr>
          <w:ilvl w:val="0"/>
          <w:numId w:val="1004"/>
        </w:numPr>
        <w:pStyle w:val="Compact"/>
      </w:pPr>
      <w:r>
        <w:t xml:space="preserve">Débil (o inexistente) formalidad para el cálculo de eficacia un inversión​ TI, proveedores</w:t>
      </w:r>
    </w:p>
    <w:p>
      <w:pPr>
        <w:numPr>
          <w:ilvl w:val="0"/>
          <w:numId w:val="1004"/>
        </w:numPr>
        <w:pStyle w:val="Compact"/>
      </w:pPr>
      <w:r>
        <w:t xml:space="preserve">Normnalizar registro de resultados de las entregas de proveedores​ (confiabilidad)</w:t>
      </w:r>
    </w:p>
    <w:p>
      <w:pPr>
        <w:numPr>
          <w:ilvl w:val="0"/>
          <w:numId w:val="1004"/>
        </w:numPr>
        <w:pStyle w:val="Compact"/>
      </w:pPr>
      <w:r>
        <w:t xml:space="preserve">Asignación de responsables de gestión de las inversiones de TI</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1.5e8de0a</w:t>
            </w:r>
            <w:r>
              <w:t xml:space="preserve"> </w:t>
            </w:r>
            <w:r>
              <w:t xml:space="preserve">del 13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p>
      <w:pPr>
        <w:pStyle w:val="Textoindependiente"/>
      </w:pPr>
      <w:r>
        <w:t xml:space="preserve">Funciones del Gobierno SOA del FNA</w:t>
      </w:r>
      <w:r>
        <w:t xml:space="preserve"> </w:t>
      </w:r>
      <w:r>
        <w:t xml:space="preserve">Equilibrio arquitectura y procesos SOA</w:t>
      </w:r>
      <w:r>
        <w:t xml:space="preserve"> </w:t>
      </w:r>
      <w:r>
        <w:t xml:space="preserve">Supervisión de efectividad y factibilidad SOA</w:t>
      </w:r>
      <w:r>
        <w:t xml:space="preserve"> </w:t>
      </w:r>
      <w:r>
        <w:t xml:space="preserve">Mejora de los índices de efectividad (madurez) SOA</w:t>
      </w:r>
      <w:r>
        <w:t xml:space="preserve"> </w:t>
      </w:r>
      <w:r>
        <w:t xml:space="preserve">Consideraciones para la puesta en marcha del gobierno SOA en el FNA</w:t>
      </w:r>
    </w:p>
    <w:bookmarkStart w:id="61" w:name="X7166a6812353987f8321804b0fe21bd8b239996"/>
    <w:p>
      <w:pPr>
        <w:pStyle w:val="Ttulo3"/>
      </w:pPr>
      <w:r>
        <w:t xml:space="preserve">Definición de Objetivos y Capacidades del Gobierno SOA</w:t>
      </w:r>
    </w:p>
    <w:bookmarkStart w:id="58" w:name="Xa26f50d9d2dc49753c1803d09efa61b9a7ca4e1"/>
    <w:p>
      <w:pPr>
        <w:pStyle w:val="Ttulo4"/>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56"/>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bookmarkStart w:id="57" w:name="niveles-de-riesgo-técnico-para-del-fna"/>
    <w:p>
      <w:pPr>
        <w:pStyle w:val="Ttulo5"/>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p>
      <w:pPr>
        <w:pStyle w:val="Textoindependiente"/>
      </w:pPr>
      <w:r>
        <w:t xml:space="preserve">Hacer seguimiento a inversión tecnológica, provedores y colaboración con externos; evaluar y constatar la implementación de soluciones FNA, la cual podría limitarse a servicios SOA; controlar la adopción de nuevos diseños, nuevos marcos de trabajo, librerías o componentes de terceros.</w:t>
      </w:r>
    </w:p>
    <w:p>
      <w:r>
        <w:pict>
          <v:rect style="width:0;height:1.5pt" o:hralign="center" o:hrstd="t" o:hr="t"/>
        </w:pict>
      </w:r>
    </w:p>
    <w:p>
      <w:pPr>
        <w:pStyle w:val="FirstParagraph"/>
      </w:pPr>
      <w:r>
        <w:t xml:space="preserve">R1. Riesgo de agilidad limitada (ver imagen 1)</w:t>
      </w:r>
      <w:r>
        <w:t xml:space="preserve"> </w:t>
      </w:r>
      <w:r>
        <w:t xml:space="preserve">R2. Riesgo de baja orquestación SOA (ver imagen 2a y 2b)</w:t>
      </w:r>
      <w:r>
        <w:t xml:space="preserve"> </w:t>
      </w:r>
      <w:r>
        <w:t xml:space="preserve">R3. Riesgo de crecimiento de dependencias entre servicios SOA</w:t>
      </w:r>
      <w:r>
        <w:t xml:space="preserve"> </w:t>
      </w:r>
      <w:r>
        <w:t xml:space="preserve">R4. Riesgo de crecimiento de adaptadores particulares –opuesto al estándar– (ver imagen 3)</w:t>
      </w:r>
      <w:r>
        <w:t xml:space="preserve"> </w:t>
      </w:r>
      <w:r>
        <w:t xml:space="preserve">R5. Riesgo de baja reutilización de servicios SOA</w:t>
      </w:r>
      <w:r>
        <w:t xml:space="preserve"> </w:t>
      </w:r>
      <w:r>
        <w:t xml:space="preserve">R6. Riesgo de permanencia de aplicaciones silos</w:t>
      </w:r>
      <w:r>
        <w:t xml:space="preserve"> </w:t>
      </w:r>
      <w:r>
        <w:t xml:space="preserve">R7. Riesgo de falta de trazabilidad para la evolución e implementación de los servicios SOA</w:t>
      </w:r>
    </w:p>
    <w:bookmarkEnd w:id="57"/>
    <w:bookmarkEnd w:id="58"/>
    <w:bookmarkStart w:id="59" w:name="X02aa4bbda48fdd5ed710b91b8bfc8b6cb34e0c9"/>
    <w:p>
      <w:pPr>
        <w:pStyle w:val="Ttulo4"/>
      </w:pPr>
      <w:r>
        <w:t xml:space="preserve">G-OBJS2. Vigilar la complejidad e impacto en la arquitectura SOA del Fondo</w:t>
      </w:r>
    </w:p>
    <w:p>
      <w:pPr>
        <w:pStyle w:val="FirstParagraph"/>
      </w:pPr>
      <w:r>
        <w:t xml:space="preserve">Bien sea por medio de las revisiones de diseño, el comité de arquitectura, o por el desarrollo y distribución de un catálogo de soluciones preconstruídas que alivie y guíe a las fábricas y desarrolladores que trabajan para la empresa.</w:t>
      </w:r>
    </w:p>
    <w:bookmarkEnd w:id="59"/>
    <w:bookmarkStart w:id="60" w:name="X85a3aa6e5079aa748cd286fc188147c88a6c079"/>
    <w:p>
      <w:pPr>
        <w:pStyle w:val="Ttulo4"/>
      </w:pPr>
      <w:r>
        <w:t xml:space="preserve">G-OBJ3. Vigilar y alcanzar los índices de efectividad SOA</w:t>
      </w:r>
    </w:p>
    <w:p>
      <w:pPr>
        <w:pStyle w:val="FirstParagraph"/>
      </w:pPr>
      <w:r>
        <w:t xml:space="preserve">Los índices de efectividad SOA presentes en los análisis de madurez como el realizado en la Fase 1 del diagnóstico presente.</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1.5e8de0a del 13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p>
      <w:pPr>
        <w:numPr>
          <w:ilvl w:val="0"/>
          <w:numId w:val="1005"/>
        </w:numPr>
        <w:pStyle w:val="Compact"/>
      </w:pPr>
      <w:r>
        <w:t xml:space="preserve">Modelo de gobierno SOA del FNA: actores, información y procedimientos</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1.5e8de0a del 13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p>
      <w:pPr>
        <w:numPr>
          <w:ilvl w:val="0"/>
          <w:numId w:val="1006"/>
        </w:numPr>
        <w:pStyle w:val="Compact"/>
      </w:pPr>
      <w:r>
        <w:t xml:space="preserve">Modelo de gobierno SOA del FNA: actores, información y procedimientos</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1.5e8de0a del 13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p>
      <w:pPr>
        <w:numPr>
          <w:ilvl w:val="0"/>
          <w:numId w:val="1007"/>
        </w:numPr>
        <w:pStyle w:val="Compact"/>
      </w:pPr>
      <w:r>
        <w:t xml:space="preserve">Modelo de gobierno SOA del FNA: actores, información y procedimientos</w: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13 Jun 2023</w:t>
      </w:r>
    </w:p>
    <w:p>
      <w:pPr>
        <w:pStyle w:val="Textodebloque"/>
      </w:pPr>
      <w:r>
        <w:rPr>
          <w:bCs/>
          <w:b/>
        </w:rPr>
        <w:t xml:space="preserve">Versión</w:t>
      </w:r>
      <w:r>
        <w:t xml:space="preserve"> </w:t>
      </w:r>
      <w:r>
        <w:t xml:space="preserve">1.5e8de0a</w:t>
      </w:r>
    </w:p>
    <w:p>
      <w:pPr>
        <w:pStyle w:val="FirstParagraph"/>
      </w:pPr>
    </w:p>
    <w:bookmarkEnd w:id="60"/>
    <w:bookmarkEnd w:id="61"/>
    <w:bookmarkEnd w:id="62"/>
    <w:bookmarkEnd w:id="63"/>
    <w:bookmarkStart w:id="76"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establece necesaria la participación de la oficina de arquitectura del FNA (LOAF). Este comite sigue algunos de los preceptos y roles del Equipo de Arquitectura Ágil (Disciplined Agile® Architecture DA™). Este comité no sustituye ni supedita a otros existentes en el FNA, tales como el Comité de Control de Cambios, o los que surgen por demás asuntos tecnológicos. Dentro de este comité de gobierno existen roles permitentes a la arquitectura del FNA. Opcionalmente participarán otros roles, como los líderes y grupos de producto (que pueden venir desde otras vicepresidencias del Fondo).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64" w:name="justificación-1"/>
    <w:p>
      <w:pPr>
        <w:pStyle w:val="Ttulo2"/>
      </w:pPr>
      <w:r>
        <w:t xml:space="preserve">Justificación</w:t>
      </w:r>
    </w:p>
    <w:p>
      <w:pPr>
        <w:pStyle w:val="FirstParagraph"/>
      </w:pPr>
      <w:r>
        <w:t xml:space="preserve">El Comité de Gobierno de Arquitectura captura y gestiona mediante registro en la bitácora de decisiones de arquitectura del FNA las razones, cambios, reformas, transiciones detrás de los requerimientos de arquitectura del FNA (flexibilidad, confiabilidad, rendimiento, mantenibilidad). Comunicará y establecerá responsabilidades directas que de las adaptaciones se deriven a fin de proveer el rastro pertinente a los revisores de estos modificaciones determinadas por el Comité. El Comité de Gobierno de Arquitectura del FNA es, por tanto, la instancia donde se dirimen y dirigen los requerimientos de arquitectura (TOGAF, Architecture Requirement Specification), muchas veces del tipo adaptación o migración tecnológicas, de mayor profundidad y exclusivas de las arquiteturas del FNA.</w:t>
      </w:r>
    </w:p>
    <w:bookmarkEnd w:id="64"/>
    <w:bookmarkStart w:id="65" w:name="contenidos-1"/>
    <w:p>
      <w:pPr>
        <w:pStyle w:val="Ttulo2"/>
      </w:pPr>
      <w:r>
        <w:t xml:space="preserve">Contenidos</w:t>
      </w:r>
    </w:p>
    <w:p>
      <w:pPr>
        <w:numPr>
          <w:ilvl w:val="0"/>
          <w:numId w:val="1008"/>
        </w:numPr>
        <w:pStyle w:val="Compact"/>
      </w:pPr>
      <w:r>
        <w:t xml:space="preserve">Modelo operativo del Comité de Gobierno de Arquitecturas del FNA: ámbitos y alcances del comité</w:t>
      </w:r>
    </w:p>
    <w:p>
      <w:pPr>
        <w:numPr>
          <w:ilvl w:val="0"/>
          <w:numId w:val="1008"/>
        </w:numPr>
        <w:pStyle w:val="Compact"/>
      </w:pPr>
      <w:r>
        <w:t xml:space="preserve">Consideraciones para la puesta en marcha de la bitácora de decisiones de arquitectura</w:t>
      </w:r>
    </w:p>
    <w:p>
      <w:pPr>
        <w:numPr>
          <w:ilvl w:val="0"/>
          <w:numId w:val="1008"/>
        </w:numPr>
        <w:pStyle w:val="Compact"/>
      </w:pPr>
      <w:r>
        <w:t xml:space="preserve">Respositorio y gestión de los requerimientos de arquitectura del FNA (flexibilidad, confiabilidad, rendimiento, mantenibilidad)</w:t>
      </w:r>
    </w:p>
    <w:p>
      <w:pPr>
        <w:numPr>
          <w:ilvl w:val="0"/>
          <w:numId w:val="1008"/>
        </w:numPr>
        <w:pStyle w:val="Compact"/>
      </w:pPr>
      <w:r>
        <w:t xml:space="preserve">Métodos de evaluación de arquitecturas para el FNA</w:t>
      </w:r>
    </w:p>
    <w:p>
      <w:pPr>
        <w:pStyle w:val="FirstParagraph"/>
      </w:pPr>
    </w:p>
    <w:bookmarkEnd w:id="65"/>
    <w:bookmarkStart w:id="66" w:name="criterios-de-aceptación-1"/>
    <w:p>
      <w:pPr>
        <w:pStyle w:val="Ttulo2"/>
      </w:pPr>
      <w:r>
        <w:t xml:space="preserve">Criterios de Aceptación</w:t>
      </w:r>
    </w:p>
    <w:p>
      <w:pPr>
        <w:numPr>
          <w:ilvl w:val="0"/>
          <w:numId w:val="1009"/>
        </w:numPr>
        <w:pStyle w:val="Compact"/>
      </w:pPr>
      <w:r>
        <w:t xml:space="preserve">Especificaciones de la bitácora de decisiones de arquitectura</w:t>
      </w:r>
    </w:p>
    <w:p>
      <w:pPr>
        <w:numPr>
          <w:ilvl w:val="0"/>
          <w:numId w:val="1009"/>
        </w:numPr>
        <w:pStyle w:val="Compact"/>
      </w:pPr>
      <w:r>
        <w:t xml:space="preserve">Especificaciones de funcionamiento del Comité de Gobierno de Arquitecturas del FNA</w:t>
      </w:r>
    </w:p>
    <w:p>
      <w:pPr>
        <w:numPr>
          <w:ilvl w:val="0"/>
          <w:numId w:val="1009"/>
        </w:numPr>
        <w:pStyle w:val="Compact"/>
      </w:pPr>
      <w:r>
        <w:t xml:space="preserve">Esquema de comunicación y publicación de cambios a las arquitecturas del FNA</w:t>
      </w:r>
    </w:p>
    <w:p>
      <w:pPr>
        <w:pStyle w:val="FirstParagraph"/>
      </w:pPr>
    </w:p>
    <w:bookmarkEnd w:id="66"/>
    <w:bookmarkStart w:id="70" w:name="modelo-de-implementación-del-pry01-1"/>
    <w:p>
      <w:pPr>
        <w:pStyle w:val="Ttulo2"/>
      </w:pPr>
      <w:r>
        <w:t xml:space="preserve">Modelo de Implementación del PRY01</w:t>
      </w:r>
    </w:p>
    <w:bookmarkStart w:id="0" w:name="fig:a127aa40-a44b-4b80-a42f-765dc57f3972"/>
    <w:p>
      <w:pPr>
        <w:pStyle w:val="CaptionedFigure"/>
      </w:pPr>
      <w:bookmarkStart w:id="69" w:name="fig:"/>
      <w:r>
        <w:drawing>
          <wp:inline>
            <wp:extent cx="5600700" cy="4499951"/>
            <wp:effectExtent b="0" l="0" r="0" t="0"/>
            <wp:docPr descr="Imagen 4: Plan de Implementación del Proyecto Hoja de Ruta E-Service FNA, 2023. Abril 2023 a Agosto 2023" title="" id="67" name="Picture"/>
            <a:graphic>
              <a:graphicData uri="http://schemas.openxmlformats.org/drawingml/2006/picture">
                <pic:pic>
                  <pic:nvPicPr>
                    <pic:cNvPr descr="images/pry1gobierno.jpg" id="68"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69"/>
    </w:p>
    <w:p>
      <w:pPr>
        <w:pStyle w:val="ImageCaption"/>
      </w:pPr>
      <w:r>
        <w:t xml:space="preserve">Imagen 4: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70"/>
    <w:bookmarkStart w:id="75" w:name="referencias"/>
    <w:p>
      <w:pPr>
        <w:pStyle w:val="Ttulo2"/>
      </w:pPr>
      <w:r>
        <w:t xml:space="preserve">Referencias</w:t>
      </w:r>
    </w:p>
    <w:bookmarkStart w:id="71" w:name="refs"/>
    <w:p>
      <w:pPr>
        <w:pStyle w:val="Bibliography"/>
      </w:pPr>
      <w:r>
        <w:t xml:space="preserve">E-Service. Situación SOA Actual del FNA. Etapa I. (2022).</w:t>
      </w:r>
    </w:p>
    <w:bookmarkEnd w:id="71"/>
    <w:bookmarkStart w:id="72" w:name="refs"/>
    <w:p>
      <w:pPr>
        <w:pStyle w:val="Bibliography"/>
      </w:pPr>
      <w:r>
        <w:t xml:space="preserve">E-Service. Arquitectura de Referencia del FNA. Etapa II. (2023).</w:t>
      </w:r>
    </w:p>
    <w:bookmarkEnd w:id="72"/>
    <w:bookmarkStart w:id="73" w:name="refs"/>
    <w:p>
      <w:pPr>
        <w:pStyle w:val="Bibliography"/>
      </w:pPr>
      <w:r>
        <w:t xml:space="preserve">E-Service. Hoja de Ruta e Iniciativas. Etapa III. (2023).</w:t>
      </w:r>
    </w:p>
    <w:bookmarkEnd w:id="73"/>
    <w:bookmarkStart w:id="74" w:name="refs"/>
    <w:p>
      <w:pPr>
        <w:pStyle w:val="Bibliography"/>
      </w:pPr>
      <w:r>
        <w:t xml:space="preserve">TOGAF 9.1. Risk Management (2023). En https://pubs.opengroup.org/architecture/togaf9-doc/arch/chap27.html</w:t>
      </w:r>
    </w:p>
    <w:bookmarkEnd w:id="74"/>
    <w:bookmarkEnd w:id="75"/>
    <w:bookmarkEnd w:id="7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6">
    <w:p>
      <w:pPr>
        <w:pStyle w:val="Textonotapie"/>
      </w:pPr>
      <w:r>
        <w:rPr>
          <w:rStyle w:val="Refdenotaalpie"/>
        </w:rPr>
        <w:footnoteRef/>
      </w:r>
      <w:r>
        <w:t xml:space="preserve"> </w:t>
      </w:r>
      <w:r>
        <w:t xml:space="preserve">TOGAF 9.1. Risk Management (2023): En https://pubs.opengroup.org/architecture/togaf9-doc/arch/chap27.html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34" Target="media/rId34.jpg" /><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5e8de0af58161d9e0f5699e27617309c8251b30f/"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5e8de0af58161d9e0f5699e27617309c8251b30f/"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2023-06-13T11:42:53Z</dcterms:created>
  <dcterms:modified xsi:type="dcterms:W3CDTF">2023-06-13T11:42:53Z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2023-06-13</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