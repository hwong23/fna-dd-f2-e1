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STEF@9a654a3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1.9a654a3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1.9a654a3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7f570287-cff3-41d2-8223-52ddbe3de9d8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1.9a654a3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1.9a654a3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independiente"/>
      </w:pPr>
      <w:r>
        <w:rPr>
          <w:bCs/>
          <w:b/>
        </w:rPr>
        <w:t xml:space="preserve">Nota 1</w:t>
      </w:r>
      <w:r>
        <w:t xml:space="preserve">: los roles del Comité de Gobierno de Arquitectura no posiciones dentro del organigrama del FNA.</w:t>
      </w:r>
      <w:r>
        <w:t xml:space="preserve"> </w:t>
      </w: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3ed37acf-7a9c-4ff2-8d98-22d1170ce83e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9a654a38db523543b9e8d95db3fe9a9b55db26e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9a654a38db523543b9e8d95db3fe9a9b55db26e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2023-06-09T23:17:40Z</dcterms:created>
  <dcterms:modified xsi:type="dcterms:W3CDTF">2023-06-09T23:17:40Z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