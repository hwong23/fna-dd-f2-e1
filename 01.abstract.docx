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del producto 2 (PR02)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1.976a8a8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{.page_break_before}</w: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2023-06-13T13:22:31Z</dcterms:created>
  <dcterms:modified xsi:type="dcterms:W3CDTF">2023-06-13T13:22:31Z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