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STEF@0081e11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1.0081e11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1.0081e11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99127d9d-07f6-4834-a608-f4c41dab5101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1.0081e11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a19b066-4771-4948-9950-cbd5864e80c1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0081e11a75cc66174b256ee9aae630ad72c62340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0081e11a75cc66174b256ee9aae630ad72c62340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2023-06-10T15:26:20Z</dcterms:created>
  <dcterms:modified xsi:type="dcterms:W3CDTF">2023-06-10T15:26:20Z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