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STEF@f39db71</w:t>
        </w:r>
      </w:hyperlink>
      <w:r>
        <w:t xml:space="preserve"> </w:t>
      </w:r>
      <w:r>
        <w:t xml:space="preserve">del June 12,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1.f39db71 del 12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1.f39db71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13c794eb-5111-4939-ae9f-783cc1758ff1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1.f39db71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7e243d2a-0b63-4650-a3df-4c799babf103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f39db712998a4fb68c86b71a7f367d5a8423e18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f39db712998a4fb68c86b71a7f367d5a8423e18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2023-06-12T14:36:56Z</dcterms:created>
  <dcterms:modified xsi:type="dcterms:W3CDTF">2023-06-12T14:36:56Z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2023-06-12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