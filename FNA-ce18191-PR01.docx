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STEF@ce18191</w:t>
        </w:r>
      </w:hyperlink>
      <w:r>
        <w:t xml:space="preserve"> </w:t>
      </w:r>
      <w:r>
        <w:t xml:space="preserve">del June 9,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1.ce18191 del 09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1.ce18191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066d034b-11d0-47f0-ad6e-2f48b67e4edb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52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referencias"/>
    <w:p>
      <w:pPr>
        <w:pStyle w:val="Ttulo2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ce18191119c365e24d18723123de6127998aa813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ce18191119c365e24d18723123de6127998aa813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2023-06-09T22:19:37Z</dcterms:created>
  <dcterms:modified xsi:type="dcterms:W3CDTF">2023-06-09T22:19:37Z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