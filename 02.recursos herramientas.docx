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1.6d80674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2023-06-09T16:22:41Z</dcterms:created>
  <dcterms:modified xsi:type="dcterms:W3CDTF">2023-06-09T16:22:41Z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