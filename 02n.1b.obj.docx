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1.6e4fb8f</w:t>
            </w:r>
            <w:r>
              <w:t xml:space="preserve"> </w:t>
            </w:r>
            <w:r>
              <w:t xml:space="preserve">del 24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c725f8a9-e00a-4752-94c9-756a214b5bb5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071e789-dbad-41ed-9e2a-a5b8691006fb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00d67be8-a47e-4cdb-ab27-19ad7d541070"/>
    <w:p>
      <w:pPr>
        <w:pStyle w:val="CaptionedFigure"/>
      </w:pPr>
      <w:bookmarkStart w:id="44" w:name="fig:"/>
      <w:r>
        <w:drawing>
          <wp:inline>
            <wp:extent cx="5600700" cy="4177941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77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2023-06-24T18:53:58Z</dcterms:created>
  <dcterms:modified xsi:type="dcterms:W3CDTF">2023-06-24T18:53:58Z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